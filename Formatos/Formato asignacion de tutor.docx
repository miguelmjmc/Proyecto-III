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6658E" w:rsidRDefault="0016658E" w:rsidP="008F1BE7">
      <w:pPr>
        <w:spacing w:line="100" w:lineRule="atLeast"/>
        <w:jc w:val="both"/>
      </w:pPr>
    </w:p>
    <w:p w:rsidR="001C4A3F" w:rsidRDefault="001C4A3F" w:rsidP="008F1BE7">
      <w:pPr>
        <w:spacing w:line="100" w:lineRule="atLeast"/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0"/>
        <w:gridCol w:w="4501"/>
      </w:tblGrid>
      <w:tr w:rsidR="001C4A3F" w:rsidRPr="001C4A3F" w:rsidTr="001C4A3F">
        <w:tc>
          <w:tcPr>
            <w:tcW w:w="710" w:type="dxa"/>
          </w:tcPr>
          <w:p w:rsidR="001C4A3F" w:rsidRPr="001C4A3F" w:rsidRDefault="001C4A3F" w:rsidP="001C4A3F">
            <w:pPr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Para:</w:t>
            </w:r>
          </w:p>
        </w:tc>
        <w:tc>
          <w:tcPr>
            <w:tcW w:w="4501" w:type="dxa"/>
            <w:tcBorders>
              <w:bottom w:val="single" w:sz="4" w:space="0" w:color="auto"/>
            </w:tcBorders>
          </w:tcPr>
          <w:p w:rsidR="001C4A3F" w:rsidRPr="001C4A3F" w:rsidRDefault="001C4A3F" w:rsidP="001C4A3F">
            <w:pPr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0D9F" w:rsidRDefault="00FE0D9F" w:rsidP="008F1BE7">
      <w:pPr>
        <w:spacing w:line="100" w:lineRule="atLeast"/>
        <w:jc w:val="both"/>
        <w:rPr>
          <w:b/>
          <w:bCs/>
        </w:rPr>
      </w:pPr>
      <w:r>
        <w:rPr>
          <w:b/>
          <w:bCs/>
        </w:rPr>
        <w:t xml:space="preserve">          Docente Adscrito del Dpto. de Informática</w:t>
      </w:r>
    </w:p>
    <w:p w:rsidR="00FE0D9F" w:rsidRDefault="00FE0D9F" w:rsidP="008F1BE7">
      <w:pPr>
        <w:spacing w:line="100" w:lineRule="atLeast"/>
        <w:jc w:val="both"/>
      </w:pPr>
    </w:p>
    <w:p w:rsidR="0016658E" w:rsidRDefault="0016658E" w:rsidP="008F1BE7">
      <w:pPr>
        <w:spacing w:line="100" w:lineRule="atLeast"/>
        <w:jc w:val="both"/>
      </w:pPr>
    </w:p>
    <w:p w:rsidR="0016658E" w:rsidRDefault="0016658E" w:rsidP="008F1BE7">
      <w:pPr>
        <w:spacing w:line="100" w:lineRule="atLeast"/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0"/>
        <w:gridCol w:w="4501"/>
      </w:tblGrid>
      <w:tr w:rsidR="001C4A3F" w:rsidRPr="001C4A3F" w:rsidTr="00FE3907">
        <w:tc>
          <w:tcPr>
            <w:tcW w:w="710" w:type="dxa"/>
          </w:tcPr>
          <w:p w:rsidR="001C4A3F" w:rsidRPr="001C4A3F" w:rsidRDefault="001C4A3F" w:rsidP="001C4A3F">
            <w:pPr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De:</w:t>
            </w:r>
          </w:p>
        </w:tc>
        <w:tc>
          <w:tcPr>
            <w:tcW w:w="4501" w:type="dxa"/>
            <w:tcBorders>
              <w:bottom w:val="single" w:sz="4" w:space="0" w:color="auto"/>
            </w:tcBorders>
          </w:tcPr>
          <w:p w:rsidR="001C4A3F" w:rsidRPr="001C4A3F" w:rsidRDefault="001C4A3F" w:rsidP="001C4A3F">
            <w:pPr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0D9F" w:rsidRDefault="00FE0D9F" w:rsidP="008F1BE7">
      <w:pPr>
        <w:spacing w:line="100" w:lineRule="atLeast"/>
        <w:jc w:val="both"/>
        <w:rPr>
          <w:b/>
          <w:bCs/>
        </w:rPr>
      </w:pPr>
      <w:r>
        <w:rPr>
          <w:b/>
          <w:bCs/>
        </w:rPr>
        <w:t xml:space="preserve">   </w:t>
      </w:r>
      <w:r w:rsidR="0016658E">
        <w:rPr>
          <w:b/>
          <w:bCs/>
        </w:rPr>
        <w:t xml:space="preserve">      </w:t>
      </w:r>
      <w:r>
        <w:rPr>
          <w:b/>
          <w:bCs/>
        </w:rPr>
        <w:t xml:space="preserve">  Coord. De Proyecto Socio Tecnológico III</w:t>
      </w:r>
    </w:p>
    <w:p w:rsidR="0016658E" w:rsidRDefault="0016658E" w:rsidP="008F1BE7">
      <w:pPr>
        <w:spacing w:line="100" w:lineRule="atLeast"/>
        <w:jc w:val="both"/>
        <w:rPr>
          <w:b/>
          <w:bCs/>
        </w:rPr>
      </w:pPr>
    </w:p>
    <w:p w:rsidR="00FE0D9F" w:rsidRDefault="00FE0D9F" w:rsidP="008F1BE7">
      <w:pPr>
        <w:spacing w:before="57" w:after="57" w:line="100" w:lineRule="atLeast"/>
        <w:jc w:val="both"/>
      </w:pPr>
    </w:p>
    <w:p w:rsidR="0016658E" w:rsidRDefault="0016658E" w:rsidP="008F1BE7">
      <w:pPr>
        <w:spacing w:before="57" w:after="57" w:line="100" w:lineRule="atLeast"/>
        <w:jc w:val="both"/>
      </w:pPr>
    </w:p>
    <w:p w:rsidR="00FE0D9F" w:rsidRDefault="00FE0D9F" w:rsidP="008F1BE7">
      <w:pPr>
        <w:spacing w:before="57" w:after="57" w:line="360" w:lineRule="auto"/>
        <w:jc w:val="both"/>
      </w:pPr>
      <w:r>
        <w:tab/>
      </w:r>
      <w:r w:rsidR="0016658E">
        <w:t>Después de un cordial saludo me es grato dirigirme</w:t>
      </w:r>
      <w:r>
        <w:t xml:space="preserve"> a Usted en la oportunidad de</w:t>
      </w:r>
      <w:r w:rsidR="0016658E">
        <w:t xml:space="preserve"> designarlo Tutor Académico de</w:t>
      </w:r>
      <w:r>
        <w:t>l Proyecto Socio Tecnológico Titulado</w:t>
      </w:r>
      <w:r w:rsidR="0016658E">
        <w:t xml:space="preserve">: </w:t>
      </w:r>
      <w:r w:rsidR="00F63B0C">
        <w:t>“</w:t>
      </w:r>
      <w:r w:rsidR="00F63B0C">
        <w:rPr>
          <w:rFonts w:cs="Times New Roman"/>
          <w:u w:val="single"/>
        </w:rPr>
        <w:t xml:space="preserve">             </w:t>
      </w:r>
      <w:r w:rsidR="002726D8" w:rsidRPr="002726D8">
        <w:rPr>
          <w:rFonts w:cs="Times New Roman"/>
          <w:u w:val="single"/>
        </w:rPr>
        <w:t>”</w:t>
      </w:r>
      <w:r w:rsidR="0016658E">
        <w:t>,</w:t>
      </w:r>
      <w:r>
        <w:t xml:space="preserve"> presentado por los Técnicos Superior Universitario en Informática: </w:t>
      </w:r>
    </w:p>
    <w:p w:rsidR="008C5256" w:rsidRDefault="00B148C7" w:rsidP="008C5256">
      <w:pPr>
        <w:spacing w:before="57" w:after="57" w:line="360" w:lineRule="auto"/>
        <w:jc w:val="both"/>
      </w:pPr>
      <w:r>
        <w:tab/>
      </w:r>
    </w:p>
    <w:tbl>
      <w:tblPr>
        <w:tblStyle w:val="Tablaconcuadrcula"/>
        <w:tblW w:w="0" w:type="auto"/>
        <w:jc w:val="center"/>
        <w:tblInd w:w="2580" w:type="dxa"/>
        <w:tblLook w:val="04A0"/>
      </w:tblPr>
      <w:tblGrid>
        <w:gridCol w:w="4461"/>
        <w:gridCol w:w="583"/>
        <w:gridCol w:w="1856"/>
      </w:tblGrid>
      <w:tr w:rsidR="008C5256" w:rsidRPr="008C5256" w:rsidTr="008C5256">
        <w:trPr>
          <w:trHeight w:val="288"/>
          <w:jc w:val="center"/>
        </w:trPr>
        <w:tc>
          <w:tcPr>
            <w:tcW w:w="4461" w:type="dxa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8C5256" w:rsidRPr="008C5256" w:rsidRDefault="008C5256" w:rsidP="009E19AF">
            <w:pPr>
              <w:pStyle w:val="Sinespaciado"/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C5256" w:rsidRPr="008C5256" w:rsidRDefault="008C5256" w:rsidP="008C5256">
            <w:pPr>
              <w:pStyle w:val="Sinespaciado"/>
              <w:spacing w:line="240" w:lineRule="auto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C.I:</w:t>
            </w:r>
          </w:p>
        </w:tc>
        <w:tc>
          <w:tcPr>
            <w:tcW w:w="1856" w:type="dxa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8C5256" w:rsidRPr="008C5256" w:rsidRDefault="008C5256" w:rsidP="009E19AF">
            <w:pPr>
              <w:pStyle w:val="Sinespaciado"/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C5256" w:rsidRPr="008C5256" w:rsidTr="00F63B0C">
        <w:trPr>
          <w:trHeight w:val="276"/>
          <w:jc w:val="center"/>
        </w:trPr>
        <w:tc>
          <w:tcPr>
            <w:tcW w:w="446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8C5256" w:rsidRPr="008C5256" w:rsidRDefault="008C5256" w:rsidP="002726D8">
            <w:pPr>
              <w:pStyle w:val="Sinespaciado"/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C5256" w:rsidRPr="008C5256" w:rsidRDefault="008C5256" w:rsidP="008C5256">
            <w:pPr>
              <w:pStyle w:val="Sinespaciado"/>
              <w:spacing w:line="240" w:lineRule="auto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C.I: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8C5256" w:rsidRPr="008C5256" w:rsidRDefault="008C5256" w:rsidP="009E19AF">
            <w:pPr>
              <w:pStyle w:val="Sinespaciado"/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63B0C" w:rsidRPr="008C5256" w:rsidTr="008C5256">
        <w:trPr>
          <w:trHeight w:val="276"/>
          <w:jc w:val="center"/>
        </w:trPr>
        <w:tc>
          <w:tcPr>
            <w:tcW w:w="4461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63B0C" w:rsidRPr="008C5256" w:rsidRDefault="00F63B0C" w:rsidP="002726D8">
            <w:pPr>
              <w:pStyle w:val="Sinespaciado"/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63B0C" w:rsidRDefault="00F63B0C" w:rsidP="008C5256">
            <w:pPr>
              <w:pStyle w:val="Sinespaciado"/>
              <w:spacing w:line="240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63B0C" w:rsidRDefault="00F63B0C" w:rsidP="009E19AF">
            <w:pPr>
              <w:pStyle w:val="Sinespaciado"/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</w:tr>
    </w:tbl>
    <w:p w:rsidR="00FE0D9F" w:rsidRDefault="00FE0D9F" w:rsidP="008F1BE7">
      <w:pPr>
        <w:spacing w:before="57" w:after="57" w:line="360" w:lineRule="auto"/>
        <w:jc w:val="both"/>
      </w:pPr>
    </w:p>
    <w:p w:rsidR="00FE0D9F" w:rsidRDefault="00FE0D9F" w:rsidP="008F1BE7">
      <w:pPr>
        <w:spacing w:before="57" w:after="57" w:line="360" w:lineRule="auto"/>
        <w:jc w:val="both"/>
      </w:pPr>
      <w:r>
        <w:tab/>
      </w:r>
      <w:r w:rsidR="00AA4A61">
        <w:t xml:space="preserve">Esperando por la </w:t>
      </w:r>
      <w:r>
        <w:t>atención que pueda brindar a la presente y seguras de contar con su valiosa colaboración como guía durante este proceso de formación, se subscri</w:t>
      </w:r>
      <w:r w:rsidR="00F63B0C">
        <w:t>be siempre a sus gratas ordenes.</w:t>
      </w:r>
    </w:p>
    <w:p w:rsidR="00B148C7" w:rsidRDefault="00B148C7" w:rsidP="008F1BE7">
      <w:pPr>
        <w:spacing w:before="57" w:after="57" w:line="360" w:lineRule="auto"/>
        <w:jc w:val="both"/>
      </w:pPr>
    </w:p>
    <w:p w:rsidR="00FE0D9F" w:rsidRDefault="00FE0D9F" w:rsidP="008F1BE7">
      <w:pPr>
        <w:spacing w:before="57" w:after="57" w:line="360" w:lineRule="auto"/>
        <w:jc w:val="both"/>
      </w:pPr>
    </w:p>
    <w:p w:rsidR="0016658E" w:rsidRDefault="0016658E" w:rsidP="008F1BE7">
      <w:pPr>
        <w:spacing w:before="57" w:after="57" w:line="360" w:lineRule="auto"/>
        <w:jc w:val="both"/>
      </w:pPr>
    </w:p>
    <w:p w:rsidR="0016658E" w:rsidRDefault="0016658E" w:rsidP="0016658E">
      <w:pPr>
        <w:spacing w:before="57" w:after="57" w:line="360" w:lineRule="auto"/>
        <w:jc w:val="center"/>
      </w:pPr>
      <w:r>
        <w:t xml:space="preserve">Atentamente, </w:t>
      </w:r>
    </w:p>
    <w:p w:rsidR="0016658E" w:rsidRDefault="0016658E" w:rsidP="0016658E">
      <w:pPr>
        <w:spacing w:before="57" w:after="57" w:line="360" w:lineRule="auto"/>
        <w:jc w:val="center"/>
      </w:pPr>
    </w:p>
    <w:p w:rsidR="0016658E" w:rsidRDefault="0016658E" w:rsidP="0016658E">
      <w:pPr>
        <w:spacing w:before="57" w:after="57" w:line="360" w:lineRule="auto"/>
        <w:jc w:val="center"/>
      </w:pPr>
    </w:p>
    <w:p w:rsidR="00B148C7" w:rsidRDefault="00FE0D9F" w:rsidP="008F1BE7">
      <w:pPr>
        <w:spacing w:line="100" w:lineRule="atLeast"/>
        <w:jc w:val="both"/>
        <w:rPr>
          <w:b/>
          <w:bCs/>
        </w:rPr>
      </w:pPr>
      <w:r>
        <w:rPr>
          <w:b/>
          <w:bCs/>
        </w:rPr>
        <w:tab/>
      </w:r>
    </w:p>
    <w:p w:rsidR="00FE0D9F" w:rsidRDefault="0016658E" w:rsidP="00D61949">
      <w:pPr>
        <w:spacing w:line="100" w:lineRule="atLeast"/>
        <w:jc w:val="center"/>
        <w:rPr>
          <w:b/>
          <w:bCs/>
        </w:rPr>
      </w:pPr>
      <w:r>
        <w:rPr>
          <w:b/>
          <w:bCs/>
        </w:rPr>
        <w:t>_______________________________</w:t>
      </w:r>
      <w:r w:rsidR="008C5256">
        <w:rPr>
          <w:b/>
          <w:bCs/>
        </w:rPr>
        <w:t>________</w:t>
      </w:r>
    </w:p>
    <w:p w:rsidR="00FE0D9F" w:rsidRDefault="00D61949" w:rsidP="00AA4A61">
      <w:pPr>
        <w:spacing w:line="100" w:lineRule="atLeast"/>
        <w:jc w:val="center"/>
        <w:rPr>
          <w:b/>
          <w:bCs/>
        </w:rPr>
      </w:pPr>
      <w:r>
        <w:rPr>
          <w:b/>
          <w:bCs/>
        </w:rPr>
        <w:t xml:space="preserve">  </w:t>
      </w:r>
      <w:r w:rsidR="00FE0D9F">
        <w:rPr>
          <w:b/>
          <w:bCs/>
        </w:rPr>
        <w:t xml:space="preserve">Coord. De Proyecto Socio Tecnológico </w:t>
      </w:r>
      <w:r w:rsidR="00B148C7">
        <w:rPr>
          <w:b/>
          <w:bCs/>
        </w:rPr>
        <w:t>III</w:t>
      </w:r>
      <w:bookmarkStart w:id="0" w:name="_GoBack"/>
      <w:bookmarkEnd w:id="0"/>
    </w:p>
    <w:sectPr w:rsidR="00FE0D9F" w:rsidSect="0016658E">
      <w:headerReference w:type="default" r:id="rId6"/>
      <w:footerReference w:type="default" r:id="rId7"/>
      <w:pgSz w:w="12240" w:h="15840" w:code="1"/>
      <w:pgMar w:top="720" w:right="720" w:bottom="720" w:left="720" w:header="1134" w:footer="720" w:gutter="0"/>
      <w:pgNumType w:start="1"/>
      <w:cols w:space="720"/>
      <w:docGrid w:linePitch="326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17C" w:rsidRDefault="00C4417C">
      <w:r>
        <w:separator/>
      </w:r>
    </w:p>
  </w:endnote>
  <w:endnote w:type="continuationSeparator" w:id="1">
    <w:p w:rsidR="00C4417C" w:rsidRDefault="00C441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58C" w:rsidRDefault="0072458C" w:rsidP="0072458C">
    <w:pPr>
      <w:pStyle w:val="Piedepgina"/>
      <w:jc w:val="center"/>
    </w:pPr>
    <w:r>
      <w:rPr>
        <w:rFonts w:cs="Times New Roman"/>
      </w:rPr>
      <w:t>“</w:t>
    </w:r>
    <w:r w:rsidRPr="00BF518F">
      <w:rPr>
        <w:rFonts w:cs="Times New Roman"/>
      </w:rPr>
      <w:t>TRANSFORMACIÓN UNIVERSITARIA CON CALIDAD Y PERTINENCIA”</w:t>
    </w:r>
    <w:r w:rsidR="00D878AC">
      <w:rPr>
        <w:noProof/>
        <w:lang w:eastAsia="es-VE" w:bidi="ar-SA"/>
      </w:rPr>
      <w:pict>
        <v:line id="6 Conector recto" o:spid="_x0000_s8193" style="position:absolute;left:0;text-align:left;z-index:251660288;visibility:visible;mso-wrap-distance-top:-6e-5mm;mso-wrap-distance-bottom:-6e-5mm;mso-position-horizontal-relative:text;mso-position-vertical-relative:text;mso-height-relative:margin" from="-45.35pt,-20.9pt" to="564.4pt,-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" strokecolor="#c0504d" strokeweight="2pt">
          <v:shadow on="t" color="black" opacity="24903f" origin=",.5" offset="0,.55556mm"/>
          <o:lock v:ext="edit" shapetype="f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17C" w:rsidRDefault="00C4417C">
      <w:r>
        <w:separator/>
      </w:r>
    </w:p>
  </w:footnote>
  <w:footnote w:type="continuationSeparator" w:id="1">
    <w:p w:rsidR="00C4417C" w:rsidRDefault="00C441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14C" w:rsidRDefault="002726D8">
    <w:pPr>
      <w:pStyle w:val="Encabezado"/>
    </w:pPr>
    <w:r w:rsidRPr="002726D8">
      <w:rPr>
        <w:noProof/>
        <w:lang w:eastAsia="es-VE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352682</wp:posOffset>
          </wp:positionH>
          <wp:positionV relativeFrom="paragraph">
            <wp:posOffset>-308198</wp:posOffset>
          </wp:positionV>
          <wp:extent cx="6282896" cy="617838"/>
          <wp:effectExtent l="19050" t="0" r="0" b="0"/>
          <wp:wrapThrough wrapText="bothSides">
            <wp:wrapPolygon edited="0">
              <wp:start x="-65" y="0"/>
              <wp:lineTo x="-65" y="21268"/>
              <wp:lineTo x="21600" y="21268"/>
              <wp:lineTo x="21600" y="0"/>
              <wp:lineTo x="-65" y="0"/>
            </wp:wrapPolygon>
          </wp:wrapThrough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3F414C" w:rsidRDefault="003F414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000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0242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532787"/>
    <w:rsid w:val="00006638"/>
    <w:rsid w:val="00136E79"/>
    <w:rsid w:val="0016658E"/>
    <w:rsid w:val="001A2866"/>
    <w:rsid w:val="001C4A3F"/>
    <w:rsid w:val="00210788"/>
    <w:rsid w:val="00211A21"/>
    <w:rsid w:val="00222DA2"/>
    <w:rsid w:val="002726D8"/>
    <w:rsid w:val="002A057B"/>
    <w:rsid w:val="002B0662"/>
    <w:rsid w:val="002B2D64"/>
    <w:rsid w:val="002C41FF"/>
    <w:rsid w:val="002F64F5"/>
    <w:rsid w:val="00316D94"/>
    <w:rsid w:val="003A20ED"/>
    <w:rsid w:val="003D5A25"/>
    <w:rsid w:val="003F414C"/>
    <w:rsid w:val="00421C41"/>
    <w:rsid w:val="004F744D"/>
    <w:rsid w:val="00532787"/>
    <w:rsid w:val="006176D7"/>
    <w:rsid w:val="0068630D"/>
    <w:rsid w:val="0072458C"/>
    <w:rsid w:val="00756681"/>
    <w:rsid w:val="007902FF"/>
    <w:rsid w:val="008C5256"/>
    <w:rsid w:val="008F1BE7"/>
    <w:rsid w:val="00961178"/>
    <w:rsid w:val="009A650D"/>
    <w:rsid w:val="00A62B3E"/>
    <w:rsid w:val="00A92A0D"/>
    <w:rsid w:val="00A95894"/>
    <w:rsid w:val="00AA4A61"/>
    <w:rsid w:val="00B04A30"/>
    <w:rsid w:val="00B148C7"/>
    <w:rsid w:val="00C25BC0"/>
    <w:rsid w:val="00C4417C"/>
    <w:rsid w:val="00D46B25"/>
    <w:rsid w:val="00D61949"/>
    <w:rsid w:val="00D878AC"/>
    <w:rsid w:val="00DE18D1"/>
    <w:rsid w:val="00E0468B"/>
    <w:rsid w:val="00E377F7"/>
    <w:rsid w:val="00E9461C"/>
    <w:rsid w:val="00EB77DA"/>
    <w:rsid w:val="00F03F01"/>
    <w:rsid w:val="00F63B0C"/>
    <w:rsid w:val="00FD74A8"/>
    <w:rsid w:val="00FE0D9F"/>
    <w:rsid w:val="00FE1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5F3"/>
    <w:pPr>
      <w:widowControl w:val="0"/>
      <w:suppressAutoHyphens/>
    </w:pPr>
    <w:rPr>
      <w:rFonts w:eastAsia="WenQuanYi Micro Hei" w:cs="Lohit Hindi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rsid w:val="00FE15F3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FE15F3"/>
    <w:pPr>
      <w:spacing w:after="120"/>
    </w:pPr>
  </w:style>
  <w:style w:type="paragraph" w:styleId="Lista">
    <w:name w:val="List"/>
    <w:basedOn w:val="Textoindependiente"/>
    <w:rsid w:val="00FE15F3"/>
  </w:style>
  <w:style w:type="paragraph" w:styleId="Epgrafe">
    <w:name w:val="caption"/>
    <w:basedOn w:val="Normal"/>
    <w:qFormat/>
    <w:rsid w:val="00FE15F3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FE15F3"/>
    <w:pPr>
      <w:suppressLineNumbers/>
    </w:pPr>
  </w:style>
  <w:style w:type="paragraph" w:styleId="Encabezado">
    <w:name w:val="header"/>
    <w:basedOn w:val="Normal"/>
    <w:rsid w:val="00FE15F3"/>
    <w:pPr>
      <w:suppressLineNumbers/>
      <w:tabs>
        <w:tab w:val="center" w:pos="4986"/>
        <w:tab w:val="right" w:pos="9972"/>
      </w:tabs>
    </w:pPr>
  </w:style>
  <w:style w:type="paragraph" w:customStyle="1" w:styleId="Contenidodelatabla">
    <w:name w:val="Contenido de la tabla"/>
    <w:basedOn w:val="Normal"/>
    <w:rsid w:val="00FE15F3"/>
    <w:pPr>
      <w:suppressLineNumbers/>
    </w:pPr>
  </w:style>
  <w:style w:type="paragraph" w:customStyle="1" w:styleId="Encabezadodelatabla">
    <w:name w:val="Encabezado de la tabla"/>
    <w:basedOn w:val="Contenidodelatabla"/>
    <w:rsid w:val="00FE15F3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6B25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D46B25"/>
    <w:rPr>
      <w:rFonts w:ascii="Tahoma" w:eastAsia="WenQuanYi Micro Hei" w:hAnsi="Tahoma" w:cs="Mangal"/>
      <w:kern w:val="1"/>
      <w:sz w:val="16"/>
      <w:szCs w:val="14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7902FF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902FF"/>
    <w:rPr>
      <w:rFonts w:eastAsia="WenQuanYi Micro Hei" w:cs="Mangal"/>
      <w:kern w:val="1"/>
      <w:sz w:val="24"/>
      <w:szCs w:val="21"/>
      <w:lang w:eastAsia="zh-CN" w:bidi="hi-IN"/>
    </w:rPr>
  </w:style>
  <w:style w:type="table" w:styleId="Tablaconcuadrcula">
    <w:name w:val="Table Grid"/>
    <w:basedOn w:val="Tablanormal"/>
    <w:uiPriority w:val="59"/>
    <w:rsid w:val="008C525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aliases w:val="Proyecto"/>
    <w:uiPriority w:val="1"/>
    <w:qFormat/>
    <w:rsid w:val="008C5256"/>
    <w:pPr>
      <w:spacing w:line="360" w:lineRule="auto"/>
      <w:jc w:val="both"/>
    </w:pPr>
    <w:rPr>
      <w:rFonts w:eastAsiaTheme="minorHAnsi" w:cstheme="minorBidi"/>
      <w:color w:val="000000" w:themeColor="text1"/>
      <w:sz w:val="24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arta%20de%20tutor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de tutores</Template>
  <TotalTime>7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Yulaidys</dc:creator>
  <cp:lastModifiedBy>MJMC</cp:lastModifiedBy>
  <cp:revision>6</cp:revision>
  <cp:lastPrinted>2012-12-04T20:22:00Z</cp:lastPrinted>
  <dcterms:created xsi:type="dcterms:W3CDTF">2018-06-12T11:15:00Z</dcterms:created>
  <dcterms:modified xsi:type="dcterms:W3CDTF">2018-06-25T00:32:00Z</dcterms:modified>
</cp:coreProperties>
</file>